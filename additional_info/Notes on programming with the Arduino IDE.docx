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17" w:rsidRPr="001F0D8F" w:rsidRDefault="002C1D96" w:rsidP="002C1D96">
      <w:pPr>
        <w:pStyle w:val="Titel"/>
        <w:rPr>
          <w:lang w:val="en-US"/>
        </w:rPr>
      </w:pPr>
      <w:r>
        <w:rPr>
          <w:lang w:val="en"/>
        </w:rPr>
        <w:t>Notes on programming with the Arduino IDE</w:t>
      </w:r>
    </w:p>
    <w:p w:rsidR="002C1D96" w:rsidRPr="001F0D8F" w:rsidRDefault="002C1D96" w:rsidP="002C1D96">
      <w:pPr>
        <w:pStyle w:val="berschrift1"/>
        <w:rPr>
          <w:lang w:val="en-US"/>
        </w:rPr>
      </w:pPr>
      <w:r>
        <w:rPr>
          <w:lang w:val="en"/>
        </w:rPr>
        <w:t>The Adruino IDE must be installed and the libraries for the ESP32 be included</w:t>
      </w:r>
      <w:r w:rsidR="0026362B">
        <w:rPr>
          <w:lang w:val="en"/>
        </w:rPr>
        <w:t>.</w:t>
      </w:r>
    </w:p>
    <w:p w:rsidR="0026362B" w:rsidRPr="001F0D8F" w:rsidRDefault="0026362B" w:rsidP="002C1D96">
      <w:pPr>
        <w:pStyle w:val="berschrift1"/>
        <w:rPr>
          <w:lang w:val="en-US"/>
        </w:rPr>
      </w:pPr>
    </w:p>
    <w:p w:rsidR="00965D17" w:rsidRPr="001F0D8F" w:rsidRDefault="0026362B" w:rsidP="0026362B">
      <w:pPr>
        <w:rPr>
          <w:lang w:val="en-US"/>
        </w:rPr>
      </w:pPr>
      <w:r>
        <w:rPr>
          <w:lang w:val="en"/>
        </w:rPr>
        <w:t>Create a new sketch and save it as Mini</w:t>
      </w:r>
      <w:r w:rsidR="001F0D8F">
        <w:rPr>
          <w:lang w:val="en"/>
        </w:rPr>
        <w:t>W</w:t>
      </w:r>
      <w:r>
        <w:rPr>
          <w:lang w:val="en"/>
        </w:rPr>
        <w:t>eb</w:t>
      </w:r>
      <w:r w:rsidR="001F0D8F">
        <w:rPr>
          <w:lang w:val="en"/>
        </w:rPr>
        <w:t>R</w:t>
      </w:r>
      <w:r>
        <w:rPr>
          <w:lang w:val="en"/>
        </w:rPr>
        <w:t>adio. The IDE creates a new folder named Mini</w:t>
      </w:r>
      <w:r w:rsidR="001F0D8F">
        <w:rPr>
          <w:lang w:val="en"/>
        </w:rPr>
        <w:t>W</w:t>
      </w:r>
      <w:r>
        <w:rPr>
          <w:lang w:val="en"/>
        </w:rPr>
        <w:t>ebRadio.</w:t>
      </w:r>
    </w:p>
    <w:p w:rsidR="0026362B" w:rsidRDefault="0026362B" w:rsidP="0026362B">
      <w:r>
        <w:rPr>
          <w:noProof/>
          <w:lang w:val="en"/>
        </w:rPr>
        <w:drawing>
          <wp:inline distT="0" distB="0" distL="0" distR="0" wp14:anchorId="134D4097" wp14:editId="293B7DA1">
            <wp:extent cx="5657143" cy="1885714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B" w:rsidRDefault="0026362B" w:rsidP="0026362B"/>
    <w:p w:rsidR="0026362B" w:rsidRPr="001F0D8F" w:rsidRDefault="0026362B" w:rsidP="0026362B">
      <w:pPr>
        <w:rPr>
          <w:lang w:val="en-US"/>
        </w:rPr>
      </w:pPr>
      <w:r>
        <w:rPr>
          <w:lang w:val="en"/>
        </w:rPr>
        <w:t xml:space="preserve">The easiest way to do this is to add all the libraries you need in this folder. The required files </w:t>
      </w:r>
      <w:r w:rsidR="007D52AB">
        <w:rPr>
          <w:lang w:val="en"/>
        </w:rPr>
        <w:t xml:space="preserve">Can be found in my repositories. </w:t>
      </w:r>
    </w:p>
    <w:p w:rsidR="007D52AB" w:rsidRPr="001F0D8F" w:rsidRDefault="0089127B" w:rsidP="0026362B">
      <w:pPr>
        <w:rPr>
          <w:lang w:val="en-US"/>
        </w:rPr>
      </w:pPr>
      <w:hyperlink r:id="rId9" w:history="1">
        <w:r w:rsidR="007D52AB" w:rsidRPr="00761170">
          <w:rPr>
            <w:rStyle w:val="Hyperlink"/>
            <w:lang w:val="en"/>
          </w:rPr>
          <w:t>Https://github.com/schreibfaul1/ESP32-vs1053_ext</w:t>
        </w:r>
      </w:hyperlink>
    </w:p>
    <w:p w:rsidR="007D52AB" w:rsidRPr="001F0D8F" w:rsidRDefault="004748DF" w:rsidP="0026362B">
      <w:pPr>
        <w:rPr>
          <w:lang w:val="en-US"/>
        </w:rPr>
      </w:pPr>
      <w:hyperlink r:id="rId10" w:history="1">
        <w:r w:rsidR="007D52AB" w:rsidRPr="007D52AB">
          <w:rPr>
            <w:rStyle w:val="Hyperlink"/>
            <w:lang w:val="en"/>
          </w:rPr>
          <w:t>Https://github.com/schreibfaul1/ESP32-IR-Remote-Control</w:t>
        </w:r>
      </w:hyperlink>
      <w:r w:rsidR="007D52AB" w:rsidRPr="007D52AB">
        <w:rPr>
          <w:lang w:val="en"/>
        </w:rPr>
        <w:t xml:space="preserve"> Optional, </w:t>
      </w:r>
      <w:r w:rsidR="001F0D8F">
        <w:rPr>
          <w:lang w:val="en"/>
        </w:rPr>
        <w:t>f</w:t>
      </w:r>
      <w:r w:rsidR="007D52AB">
        <w:rPr>
          <w:lang w:val="en"/>
        </w:rPr>
        <w:t xml:space="preserve">or </w:t>
      </w:r>
      <w:proofErr w:type="gramStart"/>
      <w:r w:rsidR="007D52AB">
        <w:rPr>
          <w:lang w:val="en"/>
        </w:rPr>
        <w:t>a</w:t>
      </w:r>
      <w:proofErr w:type="gramEnd"/>
      <w:r w:rsidR="007D52AB">
        <w:rPr>
          <w:lang w:val="en"/>
        </w:rPr>
        <w:t xml:space="preserve"> </w:t>
      </w:r>
      <w:r w:rsidR="007D52AB" w:rsidRPr="007D52AB">
        <w:rPr>
          <w:lang w:val="en"/>
        </w:rPr>
        <w:t>IR Remote</w:t>
      </w:r>
      <w:r w:rsidR="001F0D8F">
        <w:rPr>
          <w:lang w:val="en"/>
        </w:rPr>
        <w:t xml:space="preserve"> </w:t>
      </w:r>
      <w:r w:rsidR="007D52AB">
        <w:rPr>
          <w:lang w:val="en"/>
        </w:rPr>
        <w:t>Control</w:t>
      </w:r>
      <w:r w:rsidR="007D52AB" w:rsidRPr="007D52AB">
        <w:rPr>
          <w:lang w:val="en"/>
        </w:rPr>
        <w:t>)</w:t>
      </w:r>
    </w:p>
    <w:p w:rsidR="001C07C5" w:rsidRPr="001C07C5" w:rsidRDefault="001C07C5" w:rsidP="00273CCE">
      <w:pPr>
        <w:rPr>
          <w:lang w:val="en-US"/>
        </w:rPr>
      </w:pPr>
      <w:r w:rsidRPr="001F0D8F">
        <w:rPr>
          <w:lang w:val="en"/>
        </w:rPr>
        <w:t xml:space="preserve">In addition, the driver for an SPI display with Touchpad is required. For the Waveshare </w:t>
      </w:r>
      <w:proofErr w:type="gramStart"/>
      <w:r w:rsidRPr="001F0D8F">
        <w:rPr>
          <w:lang w:val="en"/>
        </w:rPr>
        <w:t>2.8 inch</w:t>
      </w:r>
      <w:proofErr w:type="gramEnd"/>
      <w:r w:rsidRPr="001F0D8F">
        <w:rPr>
          <w:lang w:val="en"/>
        </w:rPr>
        <w:t xml:space="preserve"> display, the</w:t>
      </w:r>
      <w:r>
        <w:rPr>
          <w:lang w:val="en"/>
        </w:rPr>
        <w:t>:</w:t>
      </w:r>
      <w:r w:rsidRPr="001F0D8F">
        <w:rPr>
          <w:lang w:val="en"/>
        </w:rPr>
        <w:t xml:space="preserve"> </w:t>
      </w:r>
    </w:p>
    <w:p w:rsidR="007D52AB" w:rsidRPr="001C07C5" w:rsidRDefault="0089127B" w:rsidP="0026362B">
      <w:pPr>
        <w:rPr>
          <w:lang w:val="en-US"/>
        </w:rPr>
      </w:pPr>
      <w:hyperlink r:id="rId11" w:history="1">
        <w:r w:rsidR="007D52AB" w:rsidRPr="001C07C5">
          <w:rPr>
            <w:rStyle w:val="Hyperlink"/>
            <w:lang w:val="en-US"/>
          </w:rPr>
          <w:t>https://github.com/schreibfaul1/ESP32-TFT-Library-ILI9431-HX8347D</w:t>
        </w:r>
      </w:hyperlink>
    </w:p>
    <w:p w:rsidR="001C07C5" w:rsidRPr="001C07C5" w:rsidRDefault="001C07C5" w:rsidP="00870CFF">
      <w:pPr>
        <w:rPr>
          <w:lang w:val="en-US"/>
        </w:rPr>
      </w:pPr>
      <w:r w:rsidRPr="001F0D8F">
        <w:rPr>
          <w:lang w:val="en"/>
        </w:rPr>
        <w:t xml:space="preserve">For other displays an adjustment is necessary. The TFT libraries from Adafruit are well suited. </w:t>
      </w:r>
    </w:p>
    <w:p w:rsidR="00C96BB2" w:rsidRPr="001C07C5" w:rsidRDefault="00C96BB2">
      <w:pPr>
        <w:rPr>
          <w:lang w:val="en-US"/>
        </w:rPr>
      </w:pPr>
      <w:r w:rsidRPr="001C07C5">
        <w:rPr>
          <w:lang w:val="en-US"/>
        </w:rPr>
        <w:br w:type="page"/>
      </w:r>
    </w:p>
    <w:p w:rsidR="001F0D8F" w:rsidRPr="001C07C5" w:rsidRDefault="001F0D8F" w:rsidP="00442D7C">
      <w:pPr>
        <w:rPr>
          <w:lang w:val="en-US"/>
        </w:rPr>
      </w:pPr>
    </w:p>
    <w:p w:rsidR="001F0D8F" w:rsidRPr="001F0D8F" w:rsidRDefault="001F0D8F" w:rsidP="00442D7C">
      <w:pPr>
        <w:rPr>
          <w:lang w:val="en-US"/>
        </w:rPr>
      </w:pPr>
      <w:r w:rsidRPr="001F0D8F">
        <w:rPr>
          <w:lang w:val="en"/>
        </w:rPr>
        <w:t xml:space="preserve"> If everything is included, the contents of the folder will look like this:</w:t>
      </w:r>
    </w:p>
    <w:p w:rsidR="007D52AB" w:rsidRPr="007D52AB" w:rsidRDefault="007D52AB" w:rsidP="0026362B">
      <w:r>
        <w:rPr>
          <w:noProof/>
          <w:lang w:val="en"/>
        </w:rPr>
        <w:drawing>
          <wp:inline distT="0" distB="0" distL="0" distR="0" wp14:anchorId="5BBDF47E" wp14:editId="262B8494">
            <wp:extent cx="5723809" cy="3104762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Pr="001F0D8F" w:rsidRDefault="001F0D8F" w:rsidP="00276B25">
      <w:pPr>
        <w:rPr>
          <w:lang w:val="en-US"/>
        </w:rPr>
      </w:pPr>
      <w:r w:rsidRPr="001F0D8F">
        <w:rPr>
          <w:lang w:val="en"/>
        </w:rPr>
        <w:t xml:space="preserve">The contents of the archive </w:t>
      </w:r>
      <w:r w:rsidRPr="001F0D8F">
        <w:rPr>
          <w:b/>
          <w:lang w:val="en"/>
        </w:rPr>
        <w:t>„</w:t>
      </w:r>
      <w:proofErr w:type="spellStart"/>
      <w:r w:rsidRPr="001F0D8F">
        <w:rPr>
          <w:rStyle w:val="Fett"/>
          <w:b w:val="0"/>
          <w:color w:val="24292E"/>
          <w:shd w:val="clear" w:color="auto" w:fill="FFFFFF"/>
          <w:lang w:val="en"/>
        </w:rPr>
        <w:t>Content_on_SD_Card</w:t>
      </w:r>
      <w:proofErr w:type="spellEnd"/>
      <w:r w:rsidRPr="001F0D8F">
        <w:rPr>
          <w:rStyle w:val="Fett"/>
          <w:b w:val="0"/>
          <w:color w:val="24292E"/>
          <w:shd w:val="clear" w:color="auto" w:fill="FFFFFF"/>
          <w:lang w:val="en"/>
        </w:rPr>
        <w:t>. zip "</w:t>
      </w:r>
      <w:r w:rsidRPr="001F0D8F">
        <w:rPr>
          <w:rStyle w:val="Fett"/>
          <w:color w:val="24292E"/>
          <w:shd w:val="clear" w:color="auto" w:fill="FFFFFF"/>
          <w:lang w:val="en"/>
        </w:rPr>
        <w:t xml:space="preserve"> </w:t>
      </w:r>
      <w:r w:rsidRPr="001F0D8F">
        <w:rPr>
          <w:lang w:val="en"/>
        </w:rPr>
        <w:t xml:space="preserve"> </w:t>
      </w:r>
      <w:hyperlink r:id="rId13" w:history="1">
        <w:r w:rsidRPr="001F0D8F">
          <w:rPr>
            <w:rStyle w:val="Hyperlink"/>
            <w:lang w:val="en"/>
          </w:rPr>
          <w:t>Https://github.com/schreibfaul1/ESP32-MiniWebRadio/blob/master/Content_on_SD_Card.zip</w:t>
        </w:r>
      </w:hyperlink>
      <w:r w:rsidRPr="001F0D8F">
        <w:rPr>
          <w:lang w:val="en"/>
        </w:rPr>
        <w:t xml:space="preserve"> will be unzipped to the SD card. </w:t>
      </w:r>
    </w:p>
    <w:p w:rsidR="0022288F" w:rsidRDefault="001C07C5" w:rsidP="0026362B">
      <w:r>
        <w:rPr>
          <w:noProof/>
        </w:rPr>
        <w:drawing>
          <wp:inline distT="0" distB="0" distL="0" distR="0" wp14:anchorId="4775C03C" wp14:editId="65382736">
            <wp:extent cx="2200000" cy="3333333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B5" w:rsidRPr="001C07C5" w:rsidRDefault="005435F2" w:rsidP="005435F2">
      <w:pPr>
        <w:rPr>
          <w:lang w:val="en"/>
        </w:rPr>
      </w:pPr>
      <w:proofErr w:type="spellStart"/>
      <w:r w:rsidRPr="001F0D8F">
        <w:rPr>
          <w:lang w:val="en-US"/>
        </w:rPr>
        <w:t>voice_time</w:t>
      </w:r>
      <w:proofErr w:type="spellEnd"/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Language files for the time (can be played at any hour)</w:t>
      </w:r>
      <w:r w:rsidRPr="001F0D8F">
        <w:rPr>
          <w:lang w:val="en-US"/>
        </w:rPr>
        <w:t xml:space="preserve"> </w:t>
      </w:r>
      <w:r w:rsidRPr="001F0D8F">
        <w:rPr>
          <w:lang w:val="en-US"/>
        </w:rPr>
        <w:br/>
        <w:t>ring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MP3 file for the alarm tone</w:t>
      </w:r>
      <w:r w:rsidRPr="001F0D8F">
        <w:rPr>
          <w:lang w:val="en-US"/>
        </w:rPr>
        <w:br/>
        <w:t>pictures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Bitmaps to test the display (not strictly required)</w:t>
      </w:r>
      <w:r w:rsidRPr="001F0D8F">
        <w:rPr>
          <w:lang w:val="en-US"/>
        </w:rPr>
        <w:br/>
        <w:t>mp3files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Music files etc. for the MP3 player</w:t>
      </w:r>
      <w:r w:rsidRPr="001F0D8F">
        <w:rPr>
          <w:lang w:val="en-US"/>
        </w:rPr>
        <w:br/>
        <w:t>logo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>Sender logos as bitmap (96x96 pixels in size)</w:t>
      </w:r>
      <w:r w:rsidRPr="001F0D8F">
        <w:rPr>
          <w:lang w:val="en-US"/>
        </w:rPr>
        <w:br/>
        <w:t>digits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Alarm clock and time bitmaps</w:t>
      </w:r>
      <w:r w:rsidRPr="001F0D8F">
        <w:rPr>
          <w:lang w:val="en-US"/>
        </w:rPr>
        <w:br/>
        <w:t>day</w:t>
      </w:r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Bitmaps for the day (alarm on/off)</w:t>
      </w:r>
      <w:r w:rsidRPr="001F0D8F">
        <w:rPr>
          <w:lang w:val="en-US"/>
        </w:rPr>
        <w:br/>
      </w:r>
      <w:proofErr w:type="spellStart"/>
      <w:r w:rsidRPr="001F0D8F">
        <w:rPr>
          <w:lang w:val="en-US"/>
        </w:rPr>
        <w:t>btn</w:t>
      </w:r>
      <w:proofErr w:type="spellEnd"/>
      <w:r w:rsidRPr="001F0D8F">
        <w:rPr>
          <w:lang w:val="en-US"/>
        </w:rPr>
        <w:tab/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Bitmaps for the buttons</w:t>
      </w:r>
      <w:r w:rsidRPr="001F0D8F">
        <w:rPr>
          <w:lang w:val="en-US"/>
        </w:rPr>
        <w:br/>
      </w:r>
      <w:r w:rsidRPr="001F0D8F">
        <w:rPr>
          <w:lang w:val="en-US"/>
        </w:rPr>
        <w:lastRenderedPageBreak/>
        <w:t>preset.csv</w:t>
      </w:r>
      <w:r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 xml:space="preserve">The channel list can be edited, the first 256 entries are displayed in the </w:t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 w:rsidRPr="001F0D8F">
        <w:rPr>
          <w:lang w:val="en"/>
        </w:rPr>
        <w:tab/>
      </w:r>
      <w:r w:rsidR="001F0D8F">
        <w:rPr>
          <w:lang w:val="en"/>
        </w:rPr>
        <w:t>i</w:t>
      </w:r>
      <w:r w:rsidR="001F0D8F" w:rsidRPr="001F0D8F">
        <w:rPr>
          <w:lang w:val="en"/>
        </w:rPr>
        <w:t xml:space="preserve">nternal </w:t>
      </w:r>
      <w:r w:rsidR="001F0D8F">
        <w:rPr>
          <w:lang w:val="en"/>
        </w:rPr>
        <w:t>nv</w:t>
      </w:r>
      <w:r w:rsidR="001F0D8F" w:rsidRPr="001F0D8F">
        <w:rPr>
          <w:lang w:val="en"/>
        </w:rPr>
        <w:t xml:space="preserve">s </w:t>
      </w:r>
      <w:r w:rsidR="001F0D8F">
        <w:rPr>
          <w:lang w:val="en"/>
        </w:rPr>
        <w:t>s</w:t>
      </w:r>
      <w:r w:rsidR="001F0D8F" w:rsidRPr="001F0D8F">
        <w:rPr>
          <w:lang w:val="en"/>
        </w:rPr>
        <w:t>tored</w:t>
      </w:r>
      <w:r w:rsidR="001C07C5">
        <w:rPr>
          <w:lang w:val="en"/>
        </w:rPr>
        <w:br/>
        <w:t>networks.csv</w:t>
      </w:r>
      <w:r w:rsidR="001C07C5">
        <w:rPr>
          <w:lang w:val="en"/>
        </w:rPr>
        <w:tab/>
      </w:r>
      <w:r w:rsidR="001C07C5">
        <w:rPr>
          <w:lang w:val="en"/>
        </w:rPr>
        <w:tab/>
        <w:t xml:space="preserve">If more than one </w:t>
      </w:r>
      <w:proofErr w:type="spellStart"/>
      <w:r w:rsidR="001C07C5">
        <w:rPr>
          <w:lang w:val="en"/>
        </w:rPr>
        <w:t>WiFi</w:t>
      </w:r>
      <w:proofErr w:type="spellEnd"/>
      <w:r w:rsidR="001C07C5">
        <w:rPr>
          <w:lang w:val="en"/>
        </w:rPr>
        <w:t xml:space="preserve"> network exists, the access data can be entered here</w:t>
      </w:r>
      <w:r w:rsidR="00D244B5" w:rsidRPr="001F0D8F">
        <w:rPr>
          <w:lang w:val="en-US"/>
        </w:rPr>
        <w:br/>
        <w:t>favicon.ico</w:t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 xml:space="preserve">is displayed by the browser on the Web portal. </w:t>
      </w:r>
      <w:r w:rsidR="001F0D8F" w:rsidRPr="001F0D8F">
        <w:rPr>
          <w:lang w:val="en-US"/>
        </w:rPr>
        <w:t xml:space="preserve">The default URL is: </w:t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D244B5" w:rsidRPr="001F0D8F">
        <w:rPr>
          <w:lang w:val="en-US"/>
        </w:rPr>
        <w:tab/>
      </w:r>
      <w:r w:rsidR="001F0D8F" w:rsidRPr="001F0D8F">
        <w:rPr>
          <w:lang w:val="en-US"/>
        </w:rPr>
        <w:tab/>
      </w:r>
      <w:r w:rsidR="00D244B5" w:rsidRPr="001F0D8F">
        <w:rPr>
          <w:lang w:val="en-US"/>
        </w:rPr>
        <w:tab/>
      </w:r>
      <w:hyperlink r:id="rId15" w:history="1">
        <w:r w:rsidR="00D244B5" w:rsidRPr="001F0D8F">
          <w:rPr>
            <w:rStyle w:val="Hyperlink"/>
            <w:lang w:val="en-US"/>
          </w:rPr>
          <w:t>http://esp32radio/index.html</w:t>
        </w:r>
      </w:hyperlink>
      <w:r w:rsidR="00D244B5" w:rsidRPr="001F0D8F">
        <w:rPr>
          <w:lang w:val="en-US"/>
        </w:rPr>
        <w:br/>
        <w:t xml:space="preserve">ESP32_Radio.bmp </w:t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The Home screen</w:t>
      </w:r>
      <w:r w:rsidR="00D244B5" w:rsidRPr="001F0D8F">
        <w:rPr>
          <w:lang w:val="en-US"/>
        </w:rPr>
        <w:br/>
        <w:t>Brightness.bmp</w:t>
      </w:r>
      <w:r w:rsidR="00D244B5" w:rsidRPr="001F0D8F">
        <w:rPr>
          <w:lang w:val="en-US"/>
        </w:rPr>
        <w:tab/>
      </w:r>
      <w:r w:rsidR="001F0D8F" w:rsidRPr="001F0D8F">
        <w:rPr>
          <w:lang w:val="en"/>
        </w:rPr>
        <w:t>Display Brightness menu graphic</w:t>
      </w:r>
    </w:p>
    <w:p w:rsidR="001F0D8F" w:rsidRPr="001F0D8F" w:rsidRDefault="001F0D8F" w:rsidP="000043A6">
      <w:pPr>
        <w:rPr>
          <w:lang w:val="en-US"/>
        </w:rPr>
      </w:pPr>
      <w:r w:rsidRPr="001F0D8F">
        <w:rPr>
          <w:lang w:val="en"/>
        </w:rPr>
        <w:t xml:space="preserve">Because more NVS memory is required for the channel list, the partition table must be changed. </w:t>
      </w:r>
    </w:p>
    <w:p w:rsidR="00D244B5" w:rsidRPr="0097640C" w:rsidRDefault="0097640C" w:rsidP="005435F2">
      <w:pPr>
        <w:rPr>
          <w:lang w:val="en-US"/>
        </w:rPr>
      </w:pPr>
      <w:r>
        <w:rPr>
          <w:noProof/>
        </w:rPr>
        <w:drawing>
          <wp:inline distT="0" distB="0" distL="0" distR="0" wp14:anchorId="3812D45E" wp14:editId="46B23A1A">
            <wp:extent cx="6097905" cy="12274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Pr="001F0D8F" w:rsidRDefault="001F0D8F" w:rsidP="005A736A">
      <w:pPr>
        <w:rPr>
          <w:lang w:val="en-US"/>
        </w:rPr>
      </w:pPr>
      <w:r w:rsidRPr="001F0D8F">
        <w:rPr>
          <w:lang w:val="en"/>
        </w:rPr>
        <w:t>This can be done with a text editor.</w:t>
      </w:r>
    </w:p>
    <w:p w:rsidR="00D244B5" w:rsidRDefault="00D244B5" w:rsidP="005435F2">
      <w:r>
        <w:rPr>
          <w:noProof/>
          <w:lang w:val="en"/>
        </w:rPr>
        <w:drawing>
          <wp:inline distT="0" distB="0" distL="0" distR="0" wp14:anchorId="178ADDA7" wp14:editId="2A9D32F7">
            <wp:extent cx="5800000" cy="1980952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F" w:rsidRDefault="001F0D8F" w:rsidP="0044571B">
      <w:pPr>
        <w:rPr>
          <w:lang w:val="en"/>
        </w:rPr>
      </w:pPr>
      <w:r w:rsidRPr="001F0D8F">
        <w:rPr>
          <w:lang w:val="en"/>
        </w:rPr>
        <w:t xml:space="preserve">Or alternatively, the default. csv will overwrite the file from </w:t>
      </w:r>
      <w:r w:rsidR="0097640C">
        <w:rPr>
          <w:lang w:val="en"/>
        </w:rPr>
        <w:t>my repository.</w:t>
      </w:r>
    </w:p>
    <w:p w:rsidR="0097640C" w:rsidRPr="0097640C" w:rsidRDefault="0097640C" w:rsidP="0044571B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boards.txt  xxx</w:t>
      </w:r>
      <w:proofErr w:type="gramEnd"/>
      <w:r>
        <w:rPr>
          <w:lang w:val="en-US"/>
        </w:rPr>
        <w:t>.</w:t>
      </w:r>
      <w:r w:rsidRPr="0097640C">
        <w:rPr>
          <w:lang w:val="en-US"/>
        </w:rPr>
        <w:t>esp32.upload.maximum_size=1310720</w:t>
      </w:r>
      <w:r>
        <w:rPr>
          <w:lang w:val="en-US"/>
        </w:rPr>
        <w:t xml:space="preserve">   xxx stands for Your ESP32board.</w:t>
      </w:r>
      <w:r>
        <w:rPr>
          <w:lang w:val="en-US"/>
        </w:rPr>
        <w:br/>
        <w:t xml:space="preserve">You have to increase that value because </w:t>
      </w:r>
      <w:proofErr w:type="spellStart"/>
      <w:r>
        <w:rPr>
          <w:lang w:val="en-US"/>
        </w:rPr>
        <w:t>MiniWebRadio</w:t>
      </w:r>
      <w:proofErr w:type="spellEnd"/>
      <w:r>
        <w:rPr>
          <w:lang w:val="en-US"/>
        </w:rPr>
        <w:t xml:space="preserve"> is bigger than 1.3MBytes.</w:t>
      </w:r>
      <w:r>
        <w:rPr>
          <w:lang w:val="en-US"/>
        </w:rPr>
        <w:br/>
        <w:t xml:space="preserve">Set the value to </w:t>
      </w:r>
      <w:r w:rsidRPr="0097640C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>3145728</w:t>
      </w: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 xml:space="preserve"> </w:t>
      </w:r>
      <w:r w:rsidRPr="0097640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(3Mbytes)</w:t>
      </w:r>
    </w:p>
    <w:p w:rsidR="00C96BB2" w:rsidRPr="001F0D8F" w:rsidRDefault="00C96BB2">
      <w:pPr>
        <w:rPr>
          <w:lang w:val="en-US"/>
        </w:rPr>
      </w:pPr>
      <w:r w:rsidRPr="001F0D8F">
        <w:rPr>
          <w:lang w:val="en-US"/>
        </w:rPr>
        <w:br w:type="page"/>
      </w:r>
      <w:bookmarkStart w:id="0" w:name="_GoBack"/>
      <w:bookmarkEnd w:id="0"/>
    </w:p>
    <w:p w:rsidR="001F0D8F" w:rsidRPr="001F0D8F" w:rsidRDefault="001F0D8F" w:rsidP="00CC7403">
      <w:pPr>
        <w:rPr>
          <w:lang w:val="en-US"/>
        </w:rPr>
      </w:pPr>
      <w:r w:rsidRPr="001F0D8F">
        <w:rPr>
          <w:lang w:val="en"/>
        </w:rPr>
        <w:lastRenderedPageBreak/>
        <w:t>After that, the sketch can be compiled and uploaded.</w:t>
      </w:r>
    </w:p>
    <w:p w:rsidR="00C96BB2" w:rsidRDefault="00C96BB2" w:rsidP="005435F2">
      <w:r>
        <w:rPr>
          <w:noProof/>
          <w:lang w:val="en"/>
        </w:rPr>
        <w:drawing>
          <wp:inline distT="0" distB="0" distL="0" distR="0" wp14:anchorId="3683FEBF" wp14:editId="3381C2F1">
            <wp:extent cx="6097905" cy="58019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2" w:rsidRDefault="00C96BB2" w:rsidP="005435F2"/>
    <w:p w:rsidR="001F0D8F" w:rsidRDefault="005435F2" w:rsidP="001F0D8F">
      <w:pPr>
        <w:rPr>
          <w:lang w:val="en" w:bidi="de-DE"/>
        </w:rPr>
      </w:pPr>
      <w:r>
        <w:rPr>
          <w:lang w:val="en"/>
        </w:rPr>
        <w:br/>
      </w:r>
      <w:sdt>
        <w:sdtPr>
          <w:alias w:val="Mit freundlichen Grüßen:"/>
          <w:tag w:val="Mit freundlichen Grüßen:"/>
          <w:id w:val="-1831971463"/>
          <w:placeholder>
            <w:docPart w:val="07022A38B1014242BCECAC322BC20C39"/>
          </w:placeholder>
          <w:temporary/>
          <w:showingPlcHdr/>
          <w15:appearance w15:val="hidden"/>
        </w:sdtPr>
        <w:sdtEndPr/>
        <w:sdtContent>
          <w:r w:rsidR="001F0D8F">
            <w:rPr>
              <w:lang w:val="en" w:bidi="de-DE"/>
            </w:rPr>
            <w:t>Sincerely</w:t>
          </w:r>
        </w:sdtContent>
      </w:sdt>
      <w:r w:rsidR="00965D17">
        <w:rPr>
          <w:lang w:val="en" w:bidi="de-DE"/>
        </w:rPr>
        <w:t>,</w:t>
      </w:r>
    </w:p>
    <w:p w:rsidR="00302A2C" w:rsidRPr="001F0D8F" w:rsidRDefault="0089127B" w:rsidP="001F0D8F">
      <w:pPr>
        <w:rPr>
          <w:b/>
        </w:rPr>
      </w:pPr>
      <w:sdt>
        <w:sdtPr>
          <w:rPr>
            <w:b/>
          </w:rPr>
          <w:alias w:val="Ihr Name:"/>
          <w:tag w:val="Ihr Name:"/>
          <w:id w:val="-80522426"/>
          <w:placeholder>
            <w:docPart w:val="AE3E1FAD5D974A6A91B5531C623A651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1F0D8F" w:rsidRPr="001F0D8F">
            <w:rPr>
              <w:b/>
            </w:rPr>
            <w:t>W</w:t>
          </w:r>
          <w:proofErr w:type="spellStart"/>
          <w:r w:rsidR="002C1D96" w:rsidRPr="001F0D8F">
            <w:rPr>
              <w:b/>
              <w:lang w:val="en"/>
            </w:rPr>
            <w:t>olle</w:t>
          </w:r>
          <w:proofErr w:type="spellEnd"/>
        </w:sdtContent>
      </w:sdt>
    </w:p>
    <w:sectPr w:rsidR="00302A2C" w:rsidRPr="001F0D8F" w:rsidSect="00673C35">
      <w:footerReference w:type="default" r:id="rId1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7B" w:rsidRDefault="0089127B">
      <w:pPr>
        <w:spacing w:after="0"/>
      </w:pPr>
      <w:r>
        <w:rPr>
          <w:lang w:val="en"/>
        </w:rPr>
        <w:separator/>
      </w:r>
    </w:p>
  </w:endnote>
  <w:endnote w:type="continuationSeparator" w:id="0">
    <w:p w:rsidR="0089127B" w:rsidRDefault="0089127B">
      <w:pPr>
        <w:spacing w:after="0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B5" w:rsidRDefault="00D244B5">
    <w:pPr>
      <w:pStyle w:val="Fuzeile"/>
    </w:pPr>
    <w:r>
      <w:rPr>
        <w:lang w:val="en" w:bidi="de-DE"/>
      </w:rPr>
      <w:t xml:space="preserve">Page </w:t>
    </w:r>
    <w:r>
      <w:rPr>
        <w:lang w:val="en" w:bidi="de-DE"/>
      </w:rPr>
      <w:fldChar w:fldCharType="begin"/>
    </w:r>
    <w:r>
      <w:rPr>
        <w:lang w:val="en" w:bidi="de-DE"/>
      </w:rPr>
      <w:instrText xml:space="preserve"> PAGE   \* MERGEFORMAT </w:instrText>
    </w:r>
    <w:r>
      <w:rPr>
        <w:lang w:val="en" w:bidi="de-DE"/>
      </w:rPr>
      <w:fldChar w:fldCharType="separate"/>
    </w:r>
    <w:r w:rsidR="00FB75EA">
      <w:rPr>
        <w:noProof/>
        <w:lang w:val="en" w:bidi="de-DE"/>
      </w:rPr>
      <w:t>4</w:t>
    </w:r>
    <w:r>
      <w:rPr>
        <w:noProof/>
        <w:lang w:val="en"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7B" w:rsidRDefault="0089127B">
      <w:pPr>
        <w:spacing w:after="0"/>
      </w:pPr>
      <w:r>
        <w:rPr>
          <w:lang w:val="en"/>
        </w:rPr>
        <w:separator/>
      </w:r>
    </w:p>
  </w:footnote>
  <w:footnote w:type="continuationSeparator" w:id="0">
    <w:p w:rsidR="0089127B" w:rsidRDefault="0089127B">
      <w:pPr>
        <w:spacing w:after="0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6"/>
    <w:rsid w:val="00030BD4"/>
    <w:rsid w:val="00076A9F"/>
    <w:rsid w:val="000D5AB1"/>
    <w:rsid w:val="001C07C5"/>
    <w:rsid w:val="001F0D8F"/>
    <w:rsid w:val="002045EB"/>
    <w:rsid w:val="0022288F"/>
    <w:rsid w:val="0026362B"/>
    <w:rsid w:val="00293B83"/>
    <w:rsid w:val="002C1D96"/>
    <w:rsid w:val="00302A2C"/>
    <w:rsid w:val="00381669"/>
    <w:rsid w:val="004748DF"/>
    <w:rsid w:val="0052105A"/>
    <w:rsid w:val="005435F2"/>
    <w:rsid w:val="00673C35"/>
    <w:rsid w:val="006A3CE7"/>
    <w:rsid w:val="006A604E"/>
    <w:rsid w:val="0076387D"/>
    <w:rsid w:val="007D52AB"/>
    <w:rsid w:val="0089127B"/>
    <w:rsid w:val="008F15C5"/>
    <w:rsid w:val="00965D17"/>
    <w:rsid w:val="0097640C"/>
    <w:rsid w:val="00A27383"/>
    <w:rsid w:val="00A736B0"/>
    <w:rsid w:val="00BA2CD2"/>
    <w:rsid w:val="00C83E3C"/>
    <w:rsid w:val="00C96BB2"/>
    <w:rsid w:val="00CA1B6F"/>
    <w:rsid w:val="00D02A74"/>
    <w:rsid w:val="00D244B5"/>
    <w:rsid w:val="00D905F1"/>
    <w:rsid w:val="00DF56DD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422"/>
  <w15:chartTrackingRefBased/>
  <w15:docId w15:val="{52A14024-42C2-4B84-82C9-64234A0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AB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2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chreibfaul1/ESP32-MiniWebRadio/blob/master/Content_on_SD_Card.zi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hreibfaul1/ESP32-TFT-Library-ILI9431-HX834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p32radio/index.html" TargetMode="External"/><Relationship Id="rId10" Type="http://schemas.openxmlformats.org/officeDocument/2006/relationships/hyperlink" Target="https://github.com/schreibfaul1/ESP32-IR-Remote-Contr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chreibfaul1/ESP32-vs1053_ex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le\AppData\Roaming\Microsoft\Templates\Anschreiben%20(bla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3E1FAD5D974A6A91B5531C623A6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C43402-0592-445B-8B61-C0F5CD43C89C}"/>
      </w:docPartPr>
      <w:docPartBody>
        <w:p w:rsidR="006A6DE7" w:rsidRDefault="006A6DE7">
          <w:pPr>
            <w:pStyle w:val="AE3E1FAD5D974A6A91B5531C623A651B"/>
          </w:pPr>
          <w:r>
            <w:rPr>
              <w:lang w:bidi="de-DE"/>
            </w:rPr>
            <w:t>Ihr Name</w:t>
          </w:r>
        </w:p>
      </w:docPartBody>
    </w:docPart>
    <w:docPart>
      <w:docPartPr>
        <w:name w:val="07022A38B1014242BCECAC322BC20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B2704C-BDB4-423D-9ABA-ACBE6B5F0A50}"/>
      </w:docPartPr>
      <w:docPartBody>
        <w:p w:rsidR="00A1012E" w:rsidRDefault="00903B28" w:rsidP="00903B28">
          <w:pPr>
            <w:pStyle w:val="07022A38B1014242BCECAC322BC20C39"/>
          </w:pPr>
          <w:r>
            <w:rPr>
              <w:lang w:val="en" w:bidi="de-DE"/>
            </w:rP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7"/>
    <w:rsid w:val="00165AD5"/>
    <w:rsid w:val="00294F1E"/>
    <w:rsid w:val="002B0783"/>
    <w:rsid w:val="006A6DE7"/>
    <w:rsid w:val="00903B28"/>
    <w:rsid w:val="00A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B67E0EB424489787D3E3E356F27086">
    <w:name w:val="3CB67E0EB424489787D3E3E356F27086"/>
  </w:style>
  <w:style w:type="paragraph" w:customStyle="1" w:styleId="57FF79CAD8BD4CD28B3B495F7B700042">
    <w:name w:val="57FF79CAD8BD4CD28B3B495F7B700042"/>
  </w:style>
  <w:style w:type="paragraph" w:customStyle="1" w:styleId="58B525994738489591774C6C0FD2343C">
    <w:name w:val="58B525994738489591774C6C0FD2343C"/>
  </w:style>
  <w:style w:type="paragraph" w:customStyle="1" w:styleId="C9211EB86FEB43F98E9FF184BC859995">
    <w:name w:val="C9211EB86FEB43F98E9FF184BC859995"/>
  </w:style>
  <w:style w:type="paragraph" w:customStyle="1" w:styleId="713D472A7E57486AB3CC3ACF0FB876EC">
    <w:name w:val="713D472A7E57486AB3CC3ACF0FB876EC"/>
  </w:style>
  <w:style w:type="paragraph" w:customStyle="1" w:styleId="C36688913AFC492082AA0B44E67A27AB">
    <w:name w:val="C36688913AFC492082AA0B44E67A27AB"/>
  </w:style>
  <w:style w:type="paragraph" w:customStyle="1" w:styleId="DFC087B0843E4513BD1CD511F9525707">
    <w:name w:val="DFC087B0843E4513BD1CD511F9525707"/>
  </w:style>
  <w:style w:type="paragraph" w:customStyle="1" w:styleId="02C4FA88BEDB44CF9038EBF694CAB7C7">
    <w:name w:val="02C4FA88BEDB44CF9038EBF694CAB7C7"/>
  </w:style>
  <w:style w:type="paragraph" w:customStyle="1" w:styleId="4BC7A6E0ED6647969BBF07F969D27FA6">
    <w:name w:val="4BC7A6E0ED6647969BBF07F969D27FA6"/>
  </w:style>
  <w:style w:type="paragraph" w:customStyle="1" w:styleId="7E8DBE066AFB4EA48349C45B7B947FC7">
    <w:name w:val="7E8DBE066AFB4EA48349C45B7B947FC7"/>
  </w:style>
  <w:style w:type="paragraph" w:customStyle="1" w:styleId="283BF25E15DA45F896692DE21A45843D">
    <w:name w:val="283BF25E15DA45F896692DE21A45843D"/>
  </w:style>
  <w:style w:type="paragraph" w:customStyle="1" w:styleId="F16046D5A0914EF88518BD16DA1C298F">
    <w:name w:val="F16046D5A0914EF88518BD16DA1C298F"/>
  </w:style>
  <w:style w:type="paragraph" w:customStyle="1" w:styleId="AE3E1FAD5D974A6A91B5531C623A651B">
    <w:name w:val="AE3E1FAD5D974A6A91B5531C623A651B"/>
  </w:style>
  <w:style w:type="character" w:styleId="Platzhaltertext">
    <w:name w:val="Placeholder Text"/>
    <w:basedOn w:val="Absatz-Standardschriftart"/>
    <w:uiPriority w:val="99"/>
    <w:semiHidden/>
    <w:rsid w:val="00903B28"/>
    <w:rPr>
      <w:color w:val="3B3838" w:themeColor="background2" w:themeShade="40"/>
    </w:rPr>
  </w:style>
  <w:style w:type="paragraph" w:customStyle="1" w:styleId="07022A38B1014242BCECAC322BC20C39">
    <w:name w:val="07022A38B1014242BCECAC322BC20C39"/>
    <w:rsid w:val="00903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4E18-FBB8-49F2-BD8A-49718DB0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4</Pages>
  <Words>364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</dc:creator>
  <cp:keywords/>
  <dc:description/>
  <cp:lastModifiedBy>schreibfaul1@t-online.de</cp:lastModifiedBy>
  <cp:revision>4</cp:revision>
  <cp:lastPrinted>2018-03-16T07:52:00Z</cp:lastPrinted>
  <dcterms:created xsi:type="dcterms:W3CDTF">2018-03-16T06:22:00Z</dcterms:created>
  <dcterms:modified xsi:type="dcterms:W3CDTF">2018-07-23T19:48:00Z</dcterms:modified>
  <cp:category/>
</cp:coreProperties>
</file>