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8841" w14:textId="77777777" w:rsidR="00965D17" w:rsidRPr="00005FAA" w:rsidRDefault="002C1D96" w:rsidP="002C1D96">
      <w:pPr>
        <w:pStyle w:val="Titel"/>
      </w:pPr>
      <w:r>
        <w:t>Hinweise zur Programmierung mit der Arduino IDE</w:t>
      </w:r>
    </w:p>
    <w:p w14:paraId="1A5800E1" w14:textId="77777777" w:rsidR="002C1D96" w:rsidRDefault="002C1D96" w:rsidP="002C1D96">
      <w:pPr>
        <w:pStyle w:val="berschrift1"/>
      </w:pPr>
      <w:r>
        <w:t>Die Adruino IDE muss installiert und die Bibliotheken für den ESP32 eingebunden sein</w:t>
      </w:r>
      <w:r w:rsidR="0026362B">
        <w:t>.</w:t>
      </w:r>
    </w:p>
    <w:p w14:paraId="3D26745B" w14:textId="77777777" w:rsidR="0026362B" w:rsidRDefault="0026362B" w:rsidP="002C1D96">
      <w:pPr>
        <w:pStyle w:val="berschrift1"/>
      </w:pPr>
    </w:p>
    <w:p w14:paraId="074A9EE1" w14:textId="77777777" w:rsidR="00965D17" w:rsidRDefault="0026362B" w:rsidP="0026362B">
      <w:r>
        <w:t>Legen Sie einen neuen Sketch an und speichern Sie diesen als MiniWebRadio. Die IDE legt einen neuen Ordner mit dem Namen MiniWebRadio an.</w:t>
      </w:r>
    </w:p>
    <w:p w14:paraId="54BDCCB8" w14:textId="77777777" w:rsidR="0026362B" w:rsidRDefault="0026362B" w:rsidP="0026362B">
      <w:r>
        <w:rPr>
          <w:noProof/>
        </w:rPr>
        <w:drawing>
          <wp:inline distT="0" distB="0" distL="0" distR="0" wp14:anchorId="7D935FE4" wp14:editId="19D29741">
            <wp:extent cx="5657143" cy="1885714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846A" w14:textId="77777777" w:rsidR="0026362B" w:rsidRDefault="0026362B" w:rsidP="0026362B"/>
    <w:p w14:paraId="54DB9A9E" w14:textId="77777777" w:rsidR="0026362B" w:rsidRDefault="0026362B" w:rsidP="0026362B">
      <w:r>
        <w:t xml:space="preserve">Am einfachsten ist es, in diesem Ordner alle benötigten Bibliotheken hinzuzufügen. Die erforderlichen Dateien </w:t>
      </w:r>
      <w:r w:rsidR="007D52AB">
        <w:t xml:space="preserve">finden Sie in meinen Repositories. </w:t>
      </w:r>
    </w:p>
    <w:p w14:paraId="07C77D83" w14:textId="77777777" w:rsidR="007D52AB" w:rsidRDefault="003F6098" w:rsidP="0026362B">
      <w:hyperlink r:id="rId9" w:history="1">
        <w:r w:rsidR="007D52AB" w:rsidRPr="00761170">
          <w:rPr>
            <w:rStyle w:val="Hyperlink"/>
          </w:rPr>
          <w:t>https://github.com/schreibfaul1/ESP32-vs1053_ext</w:t>
        </w:r>
      </w:hyperlink>
    </w:p>
    <w:p w14:paraId="0B26C377" w14:textId="77777777" w:rsidR="007D52AB" w:rsidRDefault="003F6098" w:rsidP="0026362B">
      <w:hyperlink r:id="rId10" w:history="1">
        <w:r w:rsidR="007D52AB" w:rsidRPr="007D52AB">
          <w:rPr>
            <w:rStyle w:val="Hyperlink"/>
          </w:rPr>
          <w:t>https://github.com/schreibfaul1/ESP32-IR-Remote-Control</w:t>
        </w:r>
      </w:hyperlink>
      <w:r w:rsidR="007D52AB" w:rsidRPr="007D52AB">
        <w:t xml:space="preserve"> (optional, </w:t>
      </w:r>
      <w:r w:rsidR="007D52AB">
        <w:t xml:space="preserve">für eine </w:t>
      </w:r>
      <w:r w:rsidR="007D52AB" w:rsidRPr="007D52AB">
        <w:t>IR Fern</w:t>
      </w:r>
      <w:r w:rsidR="007D52AB">
        <w:t>bedienung</w:t>
      </w:r>
      <w:r w:rsidR="007D52AB" w:rsidRPr="007D52AB">
        <w:t>)</w:t>
      </w:r>
    </w:p>
    <w:p w14:paraId="69255A89" w14:textId="77777777" w:rsidR="007D52AB" w:rsidRDefault="007D52AB" w:rsidP="0026362B">
      <w:r>
        <w:t xml:space="preserve">Zusätzlich wird der Treiber für ein SPI-Display mit Touchpad benötigt. Für das Waveshare 2.8inch Display ist das </w:t>
      </w:r>
    </w:p>
    <w:p w14:paraId="590F1D59" w14:textId="77777777" w:rsidR="007D52AB" w:rsidRDefault="003F6098" w:rsidP="0026362B">
      <w:hyperlink r:id="rId11" w:history="1">
        <w:r w:rsidR="007D52AB" w:rsidRPr="00761170">
          <w:rPr>
            <w:rStyle w:val="Hyperlink"/>
          </w:rPr>
          <w:t>https://github.com/schreibfaul1/ESP32-TFT-Library-ILI9431-HX8347D</w:t>
        </w:r>
      </w:hyperlink>
    </w:p>
    <w:p w14:paraId="33E5C888" w14:textId="241E9407" w:rsidR="00C96BB2" w:rsidRDefault="0022288F" w:rsidP="0026362B">
      <w:r>
        <w:t>Für a</w:t>
      </w:r>
      <w:r w:rsidR="007D52AB">
        <w:t xml:space="preserve">ndere Displays </w:t>
      </w:r>
      <w:r>
        <w:t>ist eine Anpassung notwendig</w:t>
      </w:r>
      <w:r w:rsidR="007D52AB">
        <w:t>.</w:t>
      </w:r>
      <w:r w:rsidR="00C96BB2">
        <w:t xml:space="preserve"> </w:t>
      </w:r>
    </w:p>
    <w:p w14:paraId="114AE426" w14:textId="77777777" w:rsidR="00C96BB2" w:rsidRDefault="00C96BB2">
      <w:r>
        <w:br w:type="page"/>
      </w:r>
    </w:p>
    <w:p w14:paraId="011F3803" w14:textId="77777777" w:rsidR="00C96BB2" w:rsidRDefault="00C96BB2" w:rsidP="0026362B"/>
    <w:p w14:paraId="25B47307" w14:textId="77777777" w:rsidR="007D52AB" w:rsidRDefault="007D52AB" w:rsidP="0026362B">
      <w:r>
        <w:t xml:space="preserve"> Ist alles eingebunden, sieht der Inhalt des Ordners so aus:</w:t>
      </w:r>
    </w:p>
    <w:p w14:paraId="16ADA645" w14:textId="422188AE" w:rsidR="007D52AB" w:rsidRPr="007D52AB" w:rsidRDefault="00C960DD" w:rsidP="0026362B">
      <w:r>
        <w:rPr>
          <w:noProof/>
        </w:rPr>
        <w:drawing>
          <wp:inline distT="0" distB="0" distL="0" distR="0" wp14:anchorId="4CE26D09" wp14:editId="16F8E3CB">
            <wp:extent cx="6097905" cy="24060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055B" w14:textId="721402A9" w:rsidR="00D07B0B" w:rsidRDefault="00D07B0B" w:rsidP="0026362B">
      <w:r>
        <w:t xml:space="preserve">In </w:t>
      </w:r>
      <w:proofErr w:type="spellStart"/>
      <w:r>
        <w:t>fonts</w:t>
      </w:r>
      <w:proofErr w:type="spellEnd"/>
      <w:r>
        <w:t xml:space="preserve"> befinden sich verschiedene Schriftarten, </w:t>
      </w:r>
      <w:proofErr w:type="spellStart"/>
      <w:r>
        <w:t>MiniWebRadio</w:t>
      </w:r>
      <w:proofErr w:type="spellEnd"/>
      <w:r>
        <w:t xml:space="preserve"> verwendet nur die Schrift Garamond</w:t>
      </w:r>
    </w:p>
    <w:p w14:paraId="1ED05210" w14:textId="3DD6E20E" w:rsidR="007D52AB" w:rsidRDefault="0022288F" w:rsidP="0026362B">
      <w:r>
        <w:t xml:space="preserve">Der Inhalt des Archivs </w:t>
      </w:r>
      <w:r w:rsidRPr="0022288F">
        <w:rPr>
          <w:b/>
        </w:rPr>
        <w:t>„</w:t>
      </w:r>
      <w:r w:rsidRPr="0022288F">
        <w:rPr>
          <w:rStyle w:val="Fett"/>
          <w:rFonts w:cs="Segoe UI"/>
          <w:b w:val="0"/>
          <w:color w:val="24292E"/>
          <w:shd w:val="clear" w:color="auto" w:fill="FFFFFF"/>
        </w:rPr>
        <w:t>Content_on_SD_Card.zip“</w:t>
      </w:r>
      <w:r>
        <w:rPr>
          <w:rStyle w:val="Fett"/>
          <w:rFonts w:ascii="Segoe UI" w:hAnsi="Segoe UI" w:cs="Segoe UI"/>
          <w:color w:val="24292E"/>
          <w:shd w:val="clear" w:color="auto" w:fill="FFFFFF"/>
        </w:rPr>
        <w:t xml:space="preserve"> </w:t>
      </w:r>
      <w:r>
        <w:t xml:space="preserve"> </w:t>
      </w:r>
      <w:hyperlink r:id="rId13" w:history="1">
        <w:r w:rsidRPr="00761170">
          <w:rPr>
            <w:rStyle w:val="Hyperlink"/>
          </w:rPr>
          <w:t>https://github.com/schreibfaul1/ESP32-MiniWebRadio/blob/master/Content_on_SD_Card.zip</w:t>
        </w:r>
      </w:hyperlink>
      <w:r>
        <w:t xml:space="preserve"> wird auf die SD Card entpackt. </w:t>
      </w:r>
    </w:p>
    <w:p w14:paraId="38E8F95B" w14:textId="12ADDFC3" w:rsidR="0022288F" w:rsidRDefault="00C960DD" w:rsidP="0026362B">
      <w:r>
        <w:rPr>
          <w:noProof/>
        </w:rPr>
        <w:drawing>
          <wp:inline distT="0" distB="0" distL="0" distR="0" wp14:anchorId="336DF2C3" wp14:editId="1C070227">
            <wp:extent cx="2419048" cy="3390476"/>
            <wp:effectExtent l="0" t="0" r="635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882">
        <w:rPr>
          <w:noProof/>
        </w:rPr>
        <w:t xml:space="preserve"> </w:t>
      </w:r>
    </w:p>
    <w:p w14:paraId="5CB2E977" w14:textId="032456B2" w:rsidR="00D244B5" w:rsidRDefault="005435F2" w:rsidP="005435F2">
      <w:proofErr w:type="spellStart"/>
      <w:r>
        <w:t>voice_time</w:t>
      </w:r>
      <w:proofErr w:type="spellEnd"/>
      <w:r>
        <w:tab/>
      </w:r>
      <w:r w:rsidR="00D244B5">
        <w:tab/>
      </w:r>
      <w:r>
        <w:t xml:space="preserve">Sprachdateien für die Uhrzeit (kann zu jeder vollen Stunde gespielt werden) </w:t>
      </w:r>
      <w:r>
        <w:br/>
        <w:t>ring</w:t>
      </w:r>
      <w:r>
        <w:tab/>
      </w:r>
      <w:r>
        <w:tab/>
      </w:r>
      <w:r w:rsidR="00D244B5">
        <w:tab/>
      </w:r>
      <w:r>
        <w:t xml:space="preserve">mp3 Datei für den </w:t>
      </w:r>
      <w:proofErr w:type="spellStart"/>
      <w:r>
        <w:t>Weckton</w:t>
      </w:r>
      <w:proofErr w:type="spellEnd"/>
      <w:r w:rsidR="00C960DD">
        <w:br/>
      </w:r>
      <w:proofErr w:type="spellStart"/>
      <w:r w:rsidR="00C960DD">
        <w:t>png</w:t>
      </w:r>
      <w:proofErr w:type="spellEnd"/>
      <w:r w:rsidR="00C960DD">
        <w:tab/>
      </w:r>
      <w:r w:rsidR="00C960DD">
        <w:tab/>
      </w:r>
      <w:r w:rsidR="00C960DD">
        <w:tab/>
      </w:r>
      <w:r w:rsidR="00DF203C">
        <w:t>Symbole für die Webseite</w:t>
      </w:r>
      <w:r>
        <w:br/>
        <w:t>mp3files</w:t>
      </w:r>
      <w:r>
        <w:tab/>
      </w:r>
      <w:r w:rsidR="00D244B5">
        <w:tab/>
      </w:r>
      <w:r>
        <w:t>Musikdateien etc. für den mp3 Player</w:t>
      </w:r>
      <w:r>
        <w:br/>
        <w:t>logo</w:t>
      </w:r>
      <w:r>
        <w:tab/>
      </w:r>
      <w:r>
        <w:tab/>
      </w:r>
      <w:r w:rsidR="00D244B5">
        <w:tab/>
      </w:r>
      <w:r>
        <w:t xml:space="preserve">Senderlogos als </w:t>
      </w:r>
      <w:proofErr w:type="spellStart"/>
      <w:r w:rsidR="00C960DD">
        <w:t>Jpeg</w:t>
      </w:r>
      <w:proofErr w:type="spellEnd"/>
      <w:r>
        <w:t xml:space="preserve"> (96x96 Pixel groß)</w:t>
      </w:r>
      <w:r>
        <w:br/>
      </w:r>
      <w:proofErr w:type="spellStart"/>
      <w:r>
        <w:t>digits</w:t>
      </w:r>
      <w:proofErr w:type="spellEnd"/>
      <w:r>
        <w:tab/>
      </w:r>
      <w:r>
        <w:tab/>
      </w:r>
      <w:r w:rsidR="00D244B5">
        <w:tab/>
      </w:r>
      <w:r>
        <w:t>Bitmaps für Wecker und Uhrzeit</w:t>
      </w:r>
      <w:r>
        <w:br/>
      </w:r>
      <w:proofErr w:type="spellStart"/>
      <w:r>
        <w:t>day</w:t>
      </w:r>
      <w:proofErr w:type="spellEnd"/>
      <w:r>
        <w:tab/>
      </w:r>
      <w:r>
        <w:tab/>
      </w:r>
      <w:r w:rsidR="00D244B5">
        <w:tab/>
      </w:r>
      <w:r>
        <w:t>Bitmaps für den Tag (Wecker ein/aus)</w:t>
      </w:r>
      <w:r>
        <w:br/>
      </w:r>
      <w:proofErr w:type="spellStart"/>
      <w:r>
        <w:t>btn</w:t>
      </w:r>
      <w:proofErr w:type="spellEnd"/>
      <w:r>
        <w:tab/>
      </w:r>
      <w:r>
        <w:tab/>
      </w:r>
      <w:r w:rsidR="00D244B5">
        <w:tab/>
      </w:r>
      <w:r>
        <w:t>Bitmaps für die Buttons</w:t>
      </w:r>
      <w:r>
        <w:br/>
      </w:r>
      <w:r w:rsidR="00DF203C">
        <w:t>stations.txt</w:t>
      </w:r>
      <w:r>
        <w:tab/>
      </w:r>
      <w:r w:rsidR="00D244B5">
        <w:tab/>
      </w:r>
      <w:r>
        <w:t xml:space="preserve">die Senderliste, kann </w:t>
      </w:r>
      <w:r w:rsidR="00DF203C">
        <w:t>bis auf 999 Stationen erweitert werden</w:t>
      </w:r>
      <w:r w:rsidR="00D07B0B">
        <w:t>,</w:t>
      </w:r>
      <w:r w:rsidR="00D07B0B">
        <w:br/>
        <w:t xml:space="preserve">                                             ein * am Zeilenanfang </w:t>
      </w:r>
      <w:r w:rsidR="00DF203C">
        <w:t xml:space="preserve"> </w:t>
      </w:r>
      <w:r w:rsidR="00D07B0B">
        <w:t xml:space="preserve">ignoriert den Eintrag, </w:t>
      </w:r>
      <w:proofErr w:type="spellStart"/>
      <w:r w:rsidR="00D07B0B">
        <w:t>STsubstitute</w:t>
      </w:r>
      <w:proofErr w:type="spellEnd"/>
      <w:r w:rsidR="00D07B0B">
        <w:t xml:space="preserve"> wird angezeigt wenn</w:t>
      </w:r>
      <w:r w:rsidR="00D07B0B">
        <w:br/>
      </w:r>
      <w:r w:rsidR="00D07B0B">
        <w:lastRenderedPageBreak/>
        <w:t xml:space="preserve">                                             die Station keine </w:t>
      </w:r>
      <w:proofErr w:type="spellStart"/>
      <w:r w:rsidR="00D07B0B">
        <w:t>Streamtiltle</w:t>
      </w:r>
      <w:proofErr w:type="spellEnd"/>
      <w:r w:rsidR="00D07B0B">
        <w:t xml:space="preserve"> </w:t>
      </w:r>
      <w:r w:rsidR="004004E6">
        <w:t xml:space="preserve">(Titel, Interpret </w:t>
      </w:r>
      <w:proofErr w:type="spellStart"/>
      <w:r w:rsidR="004004E6">
        <w:t>etc</w:t>
      </w:r>
      <w:proofErr w:type="spellEnd"/>
      <w:r w:rsidR="004004E6">
        <w:t xml:space="preserve">) </w:t>
      </w:r>
      <w:r w:rsidR="00D07B0B">
        <w:t>übermittelt</w:t>
      </w:r>
      <w:r w:rsidR="00DF203C">
        <w:br/>
      </w:r>
      <w:r w:rsidR="00032882">
        <w:t>networks.</w:t>
      </w:r>
      <w:r w:rsidR="00DF203C">
        <w:t>txt</w:t>
      </w:r>
      <w:r w:rsidR="00032882">
        <w:tab/>
      </w:r>
      <w:r w:rsidR="00032882">
        <w:tab/>
        <w:t>optional, bei mehr als einem verfügbaren WLAN können hier die Zugangsdaten</w:t>
      </w:r>
      <w:r w:rsidR="00032882">
        <w:tab/>
      </w:r>
      <w:r w:rsidR="00032882">
        <w:tab/>
      </w:r>
      <w:r w:rsidR="00032882">
        <w:tab/>
        <w:t>(Netzwerkname,  Passwort,  Bemerkung) eingetragen werden</w:t>
      </w:r>
      <w:r w:rsidR="00D244B5">
        <w:br/>
        <w:t>favicon.ico</w:t>
      </w:r>
      <w:r w:rsidR="00D244B5">
        <w:tab/>
      </w:r>
      <w:r w:rsidR="00D244B5">
        <w:tab/>
        <w:t xml:space="preserve">wird vom Browser auf dem Webportal angezeigt. Die Standard URL ist: </w:t>
      </w:r>
      <w:r w:rsidR="00D244B5">
        <w:tab/>
      </w:r>
      <w:r w:rsidR="00D244B5">
        <w:tab/>
      </w:r>
      <w:r w:rsidR="00D244B5">
        <w:tab/>
      </w:r>
      <w:r w:rsidR="00D244B5">
        <w:tab/>
      </w:r>
      <w:hyperlink r:id="rId15" w:history="1">
        <w:r w:rsidR="00D244B5" w:rsidRPr="00761170">
          <w:rPr>
            <w:rStyle w:val="Hyperlink"/>
          </w:rPr>
          <w:t>http://esp32radio/index.html</w:t>
        </w:r>
      </w:hyperlink>
      <w:r w:rsidR="00D244B5">
        <w:br/>
        <w:t>ESP32_Radio.</w:t>
      </w:r>
      <w:r w:rsidR="00DF203C">
        <w:t>jpg</w:t>
      </w:r>
      <w:r w:rsidR="00D244B5">
        <w:t xml:space="preserve"> </w:t>
      </w:r>
      <w:r w:rsidR="00D244B5">
        <w:tab/>
        <w:t>der Startbildschirm</w:t>
      </w:r>
      <w:r w:rsidR="00D244B5">
        <w:br/>
        <w:t>Brightness.bmp</w:t>
      </w:r>
      <w:r w:rsidR="00D244B5">
        <w:tab/>
        <w:t>Grafik des Menüs Display Helligkeit</w:t>
      </w:r>
    </w:p>
    <w:p w14:paraId="56B374D0" w14:textId="2CC59AF7" w:rsidR="00D244B5" w:rsidRDefault="00A010BC" w:rsidP="005435F2">
      <w:r>
        <w:t>Weil</w:t>
      </w:r>
      <w:r w:rsidR="00D244B5">
        <w:t xml:space="preserve"> mehr nvs Speicher für die Senderliste erforderlich ist </w:t>
      </w:r>
      <w:r>
        <w:t>sollte</w:t>
      </w:r>
      <w:r w:rsidR="00D244B5">
        <w:t xml:space="preserve"> die Partitionstabelle geändert werden. </w:t>
      </w:r>
      <w:r w:rsidR="00B3722E">
        <w:t xml:space="preserve">Die default.csv befindet sich bei einer Standardinstallation in </w:t>
      </w:r>
      <w:r w:rsidR="00B3722E">
        <w:br/>
      </w:r>
      <w:r w:rsidR="00707BA1" w:rsidRPr="00707BA1">
        <w:t>C:\Users\</w:t>
      </w:r>
      <w:r w:rsidR="00707BA1">
        <w:t>...</w:t>
      </w:r>
      <w:bookmarkStart w:id="0" w:name="_GoBack"/>
      <w:bookmarkEnd w:id="0"/>
      <w:r w:rsidR="00707BA1" w:rsidRPr="00707BA1">
        <w:t>\AppData\Local\Arduino15\packages\esp32\hardware\esp32\1.0.0\tools\partitions</w:t>
      </w:r>
    </w:p>
    <w:p w14:paraId="3D952FB2" w14:textId="77777777" w:rsidR="00D244B5" w:rsidRDefault="0048701E" w:rsidP="005435F2">
      <w:r>
        <w:rPr>
          <w:noProof/>
        </w:rPr>
        <w:drawing>
          <wp:inline distT="0" distB="0" distL="0" distR="0" wp14:anchorId="5BD65638" wp14:editId="48B69AFA">
            <wp:extent cx="6097905" cy="12261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9B3B" w14:textId="77777777" w:rsidR="00D244B5" w:rsidRDefault="00D244B5" w:rsidP="005435F2">
      <w:r>
        <w:t>Das kann mit einem Texteditor gemacht werden.</w:t>
      </w:r>
    </w:p>
    <w:p w14:paraId="6576D88F" w14:textId="77777777" w:rsidR="00D244B5" w:rsidRDefault="00D244B5" w:rsidP="005435F2">
      <w:r>
        <w:rPr>
          <w:noProof/>
        </w:rPr>
        <w:drawing>
          <wp:inline distT="0" distB="0" distL="0" distR="0" wp14:anchorId="20645398" wp14:editId="43E7C1D7">
            <wp:extent cx="5800000" cy="1980952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D3A6" w14:textId="72443E21" w:rsidR="00D244B5" w:rsidRDefault="00D244B5" w:rsidP="005435F2">
      <w:r>
        <w:t xml:space="preserve">Oder alternativ wird die default.csv </w:t>
      </w:r>
      <w:r w:rsidR="00C96BB2">
        <w:t>mi</w:t>
      </w:r>
      <w:r w:rsidR="004F1875">
        <w:t>t</w:t>
      </w:r>
      <w:r w:rsidR="00C96BB2">
        <w:t xml:space="preserve"> der Datei </w:t>
      </w:r>
      <w:r>
        <w:t xml:space="preserve">aus </w:t>
      </w:r>
      <w:r w:rsidR="0048701E">
        <w:t xml:space="preserve">meinem </w:t>
      </w:r>
      <w:proofErr w:type="spellStart"/>
      <w:r w:rsidR="0048701E">
        <w:t>Reposotory</w:t>
      </w:r>
      <w:proofErr w:type="spellEnd"/>
      <w:r>
        <w:t xml:space="preserve"> </w:t>
      </w:r>
      <w:r w:rsidR="00C96BB2">
        <w:t>überschrieben.</w:t>
      </w:r>
    </w:p>
    <w:p w14:paraId="1FEA37C9" w14:textId="77777777" w:rsidR="00C96BB2" w:rsidRDefault="0048701E">
      <w:r>
        <w:t>Die Arduino IDE bezieht das Upload-Maximum aus der boards.txt.</w:t>
      </w:r>
      <w:r w:rsidR="00165255">
        <w:br/>
      </w:r>
      <w:r>
        <w:t xml:space="preserve">Dort steht für das eingestellte Bord z.B.   </w:t>
      </w:r>
      <w:r w:rsidR="00165255">
        <w:t>[</w:t>
      </w:r>
      <w:proofErr w:type="spellStart"/>
      <w:r>
        <w:t>BoardName</w:t>
      </w:r>
      <w:proofErr w:type="spellEnd"/>
      <w:proofErr w:type="gramStart"/>
      <w:r w:rsidR="00165255">
        <w:t>]</w:t>
      </w:r>
      <w:r w:rsidRPr="0048701E">
        <w:t>.</w:t>
      </w:r>
      <w:proofErr w:type="spellStart"/>
      <w:r w:rsidRPr="0048701E">
        <w:t>upload</w:t>
      </w:r>
      <w:proofErr w:type="gramEnd"/>
      <w:r w:rsidRPr="0048701E">
        <w:t>.maximum_size</w:t>
      </w:r>
      <w:proofErr w:type="spellEnd"/>
      <w:r w:rsidRPr="0048701E">
        <w:t>=1310720</w:t>
      </w:r>
      <w:r w:rsidR="00165255">
        <w:br/>
        <w:t>Miniwebradio ist größer als dieser Wert (ca. 1.5Mbytes) und wird daher nicht hochgeladen.</w:t>
      </w:r>
      <w:r w:rsidR="00165255">
        <w:br/>
        <w:t>Daher muss dieser Wert vergrößert werden z.B. [</w:t>
      </w:r>
      <w:proofErr w:type="spellStart"/>
      <w:r w:rsidR="00165255">
        <w:t>BoardName</w:t>
      </w:r>
      <w:proofErr w:type="spellEnd"/>
      <w:r w:rsidR="00165255">
        <w:t>]</w:t>
      </w:r>
      <w:r w:rsidR="00165255" w:rsidRPr="0048701E">
        <w:t>.</w:t>
      </w:r>
      <w:proofErr w:type="spellStart"/>
      <w:r w:rsidR="00165255" w:rsidRPr="0048701E">
        <w:t>upload.maximum_size</w:t>
      </w:r>
      <w:proofErr w:type="spellEnd"/>
      <w:r w:rsidR="00165255" w:rsidRPr="0048701E">
        <w:t>=</w:t>
      </w:r>
      <w:r w:rsidR="00165255" w:rsidRPr="00165255">
        <w:rPr>
          <w:rFonts w:ascii="Segoe UI" w:hAnsi="Segoe UI" w:cs="Segoe UI"/>
          <w:b/>
          <w:color w:val="24292E"/>
          <w:sz w:val="21"/>
          <w:szCs w:val="21"/>
          <w:shd w:val="clear" w:color="auto" w:fill="FFFFFF"/>
        </w:rPr>
        <w:t>3145728</w:t>
      </w:r>
      <w:r w:rsidR="00C96BB2">
        <w:br w:type="page"/>
      </w:r>
    </w:p>
    <w:p w14:paraId="776AE180" w14:textId="77777777" w:rsidR="00C96BB2" w:rsidRDefault="00C96BB2" w:rsidP="005435F2">
      <w:r>
        <w:lastRenderedPageBreak/>
        <w:t>Danach kann der Sketch kompiliert und hochgeladen werden.</w:t>
      </w:r>
    </w:p>
    <w:p w14:paraId="5A59D047" w14:textId="77777777" w:rsidR="00C96BB2" w:rsidRDefault="00C96BB2" w:rsidP="005435F2">
      <w:r>
        <w:rPr>
          <w:noProof/>
        </w:rPr>
        <w:drawing>
          <wp:inline distT="0" distB="0" distL="0" distR="0" wp14:anchorId="2D0423DB" wp14:editId="12E05EBB">
            <wp:extent cx="6097905" cy="580199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979" w14:textId="77777777" w:rsidR="00C96BB2" w:rsidRDefault="00C96BB2" w:rsidP="005435F2"/>
    <w:p w14:paraId="6015FD17" w14:textId="77777777" w:rsidR="005435F2" w:rsidRDefault="005435F2" w:rsidP="005435F2">
      <w:r>
        <w:br/>
      </w:r>
    </w:p>
    <w:p w14:paraId="5BB89578" w14:textId="77777777" w:rsidR="0026362B" w:rsidRPr="007D52AB" w:rsidRDefault="0026362B" w:rsidP="0026362B"/>
    <w:p w14:paraId="7FD3DB5C" w14:textId="72207231" w:rsidR="00302A2C" w:rsidRPr="00302A2C" w:rsidRDefault="003F6098" w:rsidP="00E91161">
      <w:pPr>
        <w:pStyle w:val="Gruformel"/>
      </w:pPr>
      <w:sdt>
        <w:sdtPr>
          <w:alias w:val="Mit freundlichen Grüßen:"/>
          <w:tag w:val="Mit freundlichen Grüßen:"/>
          <w:id w:val="-1406294513"/>
          <w:placeholder>
            <w:docPart w:val="F16046D5A0914EF88518BD16DA1C298F"/>
          </w:placeholder>
          <w:temporary/>
          <w:showingPlcHdr/>
          <w15:appearance w15:val="hidden"/>
        </w:sdtPr>
        <w:sdtEndPr/>
        <w:sdtContent>
          <w:r w:rsidR="000D5AB1">
            <w:rPr>
              <w:lang w:bidi="de-DE"/>
            </w:rPr>
            <w:t>Mit freundlichen Grüßen</w:t>
          </w:r>
        </w:sdtContent>
      </w:sdt>
      <w:r w:rsidR="00965D17">
        <w:rPr>
          <w:lang w:bidi="de-DE"/>
        </w:rPr>
        <w:t>,</w:t>
      </w:r>
      <w:r w:rsidR="00E91161">
        <w:rPr>
          <w:lang w:bidi="de-DE"/>
        </w:rPr>
        <w:br/>
      </w:r>
      <w:sdt>
        <w:sdtPr>
          <w:alias w:val="Ihr Name:"/>
          <w:tag w:val="Ihr Name:"/>
          <w:id w:val="-80522426"/>
          <w:placeholder>
            <w:docPart w:val="AE3E1FAD5D974A6A91B5531C623A651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="002C1D96">
            <w:t>Wolle</w:t>
          </w:r>
        </w:sdtContent>
      </w:sdt>
    </w:p>
    <w:sectPr w:rsidR="00302A2C" w:rsidRPr="00302A2C" w:rsidSect="00673C35">
      <w:footerReference w:type="default" r:id="rId19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0A06B" w14:textId="77777777" w:rsidR="003F6098" w:rsidRDefault="003F6098">
      <w:pPr>
        <w:spacing w:after="0"/>
      </w:pPr>
      <w:r>
        <w:separator/>
      </w:r>
    </w:p>
  </w:endnote>
  <w:endnote w:type="continuationSeparator" w:id="0">
    <w:p w14:paraId="5BD80153" w14:textId="77777777" w:rsidR="003F6098" w:rsidRDefault="003F6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28F9A" w14:textId="77777777" w:rsidR="00D244B5" w:rsidRDefault="00D244B5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032882">
      <w:rPr>
        <w:noProof/>
        <w:lang w:bidi="de-DE"/>
      </w:rPr>
      <w:t>4</w:t>
    </w:r>
    <w:r>
      <w:rPr>
        <w:noProof/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64AE" w14:textId="77777777" w:rsidR="003F6098" w:rsidRDefault="003F6098">
      <w:pPr>
        <w:spacing w:after="0"/>
      </w:pPr>
      <w:r>
        <w:separator/>
      </w:r>
    </w:p>
  </w:footnote>
  <w:footnote w:type="continuationSeparator" w:id="0">
    <w:p w14:paraId="7EDB3F4E" w14:textId="77777777" w:rsidR="003F6098" w:rsidRDefault="003F60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96"/>
    <w:rsid w:val="00030BD4"/>
    <w:rsid w:val="00032882"/>
    <w:rsid w:val="000D5AB1"/>
    <w:rsid w:val="00165255"/>
    <w:rsid w:val="0020377A"/>
    <w:rsid w:val="002045EB"/>
    <w:rsid w:val="0022288F"/>
    <w:rsid w:val="0026362B"/>
    <w:rsid w:val="00293B83"/>
    <w:rsid w:val="002C1D96"/>
    <w:rsid w:val="00302A2C"/>
    <w:rsid w:val="00381669"/>
    <w:rsid w:val="003F6098"/>
    <w:rsid w:val="004004E6"/>
    <w:rsid w:val="0048701E"/>
    <w:rsid w:val="004F1875"/>
    <w:rsid w:val="0052105A"/>
    <w:rsid w:val="005435F2"/>
    <w:rsid w:val="00673C35"/>
    <w:rsid w:val="006A3CE7"/>
    <w:rsid w:val="006B3CC9"/>
    <w:rsid w:val="00707BA1"/>
    <w:rsid w:val="00753AC3"/>
    <w:rsid w:val="0076387D"/>
    <w:rsid w:val="007D52AB"/>
    <w:rsid w:val="008F15C5"/>
    <w:rsid w:val="00965D17"/>
    <w:rsid w:val="00A010BC"/>
    <w:rsid w:val="00A27383"/>
    <w:rsid w:val="00A736B0"/>
    <w:rsid w:val="00AF5988"/>
    <w:rsid w:val="00B3722E"/>
    <w:rsid w:val="00C83E3C"/>
    <w:rsid w:val="00C960DD"/>
    <w:rsid w:val="00C96BB2"/>
    <w:rsid w:val="00D02A74"/>
    <w:rsid w:val="00D07B0B"/>
    <w:rsid w:val="00D244B5"/>
    <w:rsid w:val="00D905F1"/>
    <w:rsid w:val="00DF203C"/>
    <w:rsid w:val="00DF56DD"/>
    <w:rsid w:val="00E25F7F"/>
    <w:rsid w:val="00E576F1"/>
    <w:rsid w:val="00E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2BA3"/>
  <w15:chartTrackingRefBased/>
  <w15:docId w15:val="{52A14024-42C2-4B84-82C9-64234A0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383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52AB"/>
    <w:rPr>
      <w:color w:val="808080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22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chreibfaul1/ESP32-MiniWebRadio/blob/master/Content_on_SD_Card.zip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chreibfaul1/ESP32-TFT-Library-ILI9431-HX834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p32radio/index.html" TargetMode="External"/><Relationship Id="rId10" Type="http://schemas.openxmlformats.org/officeDocument/2006/relationships/hyperlink" Target="https://github.com/schreibfaul1/ESP32-IR-Remote-Contr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chreibfaul1/ESP32-vs1053_ext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le\AppData\Roaming\Microsoft\Templates\Anschreiben%20(bla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6046D5A0914EF88518BD16DA1C29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2E0571-7899-4F33-B1E7-A24643C591CF}"/>
      </w:docPartPr>
      <w:docPartBody>
        <w:p w:rsidR="006A6DE7" w:rsidRDefault="006A6DE7">
          <w:pPr>
            <w:pStyle w:val="F16046D5A0914EF88518BD16DA1C298F"/>
          </w:pPr>
          <w:r>
            <w:rPr>
              <w:lang w:bidi="de-DE"/>
            </w:rPr>
            <w:t>Mit freundlichen Grüßen</w:t>
          </w:r>
        </w:p>
      </w:docPartBody>
    </w:docPart>
    <w:docPart>
      <w:docPartPr>
        <w:name w:val="AE3E1FAD5D974A6A91B5531C623A6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C43402-0592-445B-8B61-C0F5CD43C89C}"/>
      </w:docPartPr>
      <w:docPartBody>
        <w:p w:rsidR="006A6DE7" w:rsidRDefault="006A6DE7">
          <w:pPr>
            <w:pStyle w:val="AE3E1FAD5D974A6A91B5531C623A651B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E7"/>
    <w:rsid w:val="002C2937"/>
    <w:rsid w:val="006147C9"/>
    <w:rsid w:val="006A6DE7"/>
    <w:rsid w:val="00AA0BF6"/>
    <w:rsid w:val="00B708DE"/>
    <w:rsid w:val="00F1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B67E0EB424489787D3E3E356F27086">
    <w:name w:val="3CB67E0EB424489787D3E3E356F27086"/>
  </w:style>
  <w:style w:type="paragraph" w:customStyle="1" w:styleId="57FF79CAD8BD4CD28B3B495F7B700042">
    <w:name w:val="57FF79CAD8BD4CD28B3B495F7B700042"/>
  </w:style>
  <w:style w:type="paragraph" w:customStyle="1" w:styleId="58B525994738489591774C6C0FD2343C">
    <w:name w:val="58B525994738489591774C6C0FD2343C"/>
  </w:style>
  <w:style w:type="paragraph" w:customStyle="1" w:styleId="C9211EB86FEB43F98E9FF184BC859995">
    <w:name w:val="C9211EB86FEB43F98E9FF184BC859995"/>
  </w:style>
  <w:style w:type="paragraph" w:customStyle="1" w:styleId="713D472A7E57486AB3CC3ACF0FB876EC">
    <w:name w:val="713D472A7E57486AB3CC3ACF0FB876EC"/>
  </w:style>
  <w:style w:type="paragraph" w:customStyle="1" w:styleId="C36688913AFC492082AA0B44E67A27AB">
    <w:name w:val="C36688913AFC492082AA0B44E67A27AB"/>
  </w:style>
  <w:style w:type="paragraph" w:customStyle="1" w:styleId="DFC087B0843E4513BD1CD511F9525707">
    <w:name w:val="DFC087B0843E4513BD1CD511F9525707"/>
  </w:style>
  <w:style w:type="paragraph" w:customStyle="1" w:styleId="02C4FA88BEDB44CF9038EBF694CAB7C7">
    <w:name w:val="02C4FA88BEDB44CF9038EBF694CAB7C7"/>
  </w:style>
  <w:style w:type="paragraph" w:customStyle="1" w:styleId="4BC7A6E0ED6647969BBF07F969D27FA6">
    <w:name w:val="4BC7A6E0ED6647969BBF07F969D27FA6"/>
  </w:style>
  <w:style w:type="paragraph" w:customStyle="1" w:styleId="7E8DBE066AFB4EA48349C45B7B947FC7">
    <w:name w:val="7E8DBE066AFB4EA48349C45B7B947FC7"/>
  </w:style>
  <w:style w:type="paragraph" w:customStyle="1" w:styleId="283BF25E15DA45F896692DE21A45843D">
    <w:name w:val="283BF25E15DA45F896692DE21A45843D"/>
  </w:style>
  <w:style w:type="paragraph" w:customStyle="1" w:styleId="F16046D5A0914EF88518BD16DA1C298F">
    <w:name w:val="F16046D5A0914EF88518BD16DA1C298F"/>
  </w:style>
  <w:style w:type="paragraph" w:customStyle="1" w:styleId="AE3E1FAD5D974A6A91B5531C623A651B">
    <w:name w:val="AE3E1FAD5D974A6A91B5531C623A6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49C2D-885F-4917-BAE6-DD8B3B3A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4</Pages>
  <Words>457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Wolle</dc:creator>
  <cp:keywords/>
  <dc:description/>
  <cp:lastModifiedBy> </cp:lastModifiedBy>
  <cp:revision>11</cp:revision>
  <cp:lastPrinted>2018-07-23T19:39:00Z</cp:lastPrinted>
  <dcterms:created xsi:type="dcterms:W3CDTF">2018-03-16T06:22:00Z</dcterms:created>
  <dcterms:modified xsi:type="dcterms:W3CDTF">2018-11-19T21:55:00Z</dcterms:modified>
</cp:coreProperties>
</file>